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632B0" w:rsidP="00913946">
            <w:pPr>
              <w:pStyle w:val="Title"/>
            </w:pPr>
            <w:r>
              <w:t>David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Bowen</w:t>
            </w:r>
          </w:p>
          <w:p w:rsidR="00692703" w:rsidRPr="00CF1A49" w:rsidRDefault="004C6E47" w:rsidP="00913946">
            <w:pPr>
              <w:pStyle w:val="ContactInfo"/>
              <w:contextualSpacing w:val="0"/>
            </w:pPr>
            <w:r>
              <w:t>1620 Rembert Ct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411206342BB4C3B97AA1DC8A2D4DD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704-351-2985</w:t>
            </w:r>
          </w:p>
          <w:p w:rsidR="00692703" w:rsidRPr="00CF1A49" w:rsidRDefault="00C60C97" w:rsidP="00913946">
            <w:pPr>
              <w:pStyle w:val="ContactInfoEmphasis"/>
              <w:contextualSpacing w:val="0"/>
            </w:pPr>
            <w:r>
              <w:t>Bowen.davidsamuel@gmail.com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1932C7A0104443CA1F2FF839A9048C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4C6E47" w:rsidRPr="004C6E47">
              <w:t>https://www.linkedin.com/in/davidsamuelbowen/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60C97" w:rsidP="00913946">
            <w:pPr>
              <w:contextualSpacing w:val="0"/>
            </w:pPr>
            <w:r>
              <w:t>I’m a friendly individual who can bring a smile to anyone’s face.  I have years of experience with web and design</w:t>
            </w:r>
            <w:r w:rsidR="0057213A">
              <w:t xml:space="preserve">. Computers and the internet are second nature to me.  I like to work as part of a team, I like to mercilessly defeat tasks, and -most of all- I like to </w:t>
            </w:r>
            <w:r w:rsidR="006806F1">
              <w:t>have</w:t>
            </w:r>
            <w:r w:rsidR="0057213A">
              <w:t xml:space="preserve"> a positive </w:t>
            </w:r>
            <w:r w:rsidR="006806F1">
              <w:t xml:space="preserve">impact </w:t>
            </w:r>
            <w:r w:rsidR="0057213A">
              <w:t>on every single person I interact with, both inside and outside of the workplace.</w:t>
            </w:r>
          </w:p>
        </w:tc>
      </w:tr>
    </w:tbl>
    <w:p w:rsidR="004E01EB" w:rsidRPr="00CF1A49" w:rsidRDefault="00091EB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0725DC31F574D1FA00AB3BBB2BEFA0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8F2A74" w:rsidRPr="00CF1A49" w:rsidTr="008F2A74">
        <w:tc>
          <w:tcPr>
            <w:tcW w:w="9290" w:type="dxa"/>
            <w:tcMar>
              <w:top w:w="216" w:type="dxa"/>
            </w:tcMar>
          </w:tcPr>
          <w:p w:rsidR="008F2A74" w:rsidRPr="00CF1A49" w:rsidRDefault="008F2A74" w:rsidP="006B63AC">
            <w:pPr>
              <w:pStyle w:val="Heading3"/>
              <w:contextualSpacing w:val="0"/>
              <w:outlineLvl w:val="2"/>
            </w:pPr>
            <w:r>
              <w:t>Aug 16</w:t>
            </w:r>
            <w:r w:rsidRPr="00CF1A49">
              <w:t xml:space="preserve"> – </w:t>
            </w:r>
            <w:r>
              <w:t>Present</w:t>
            </w:r>
          </w:p>
          <w:p w:rsidR="008F2A74" w:rsidRPr="00CF1A49" w:rsidRDefault="008F2A74" w:rsidP="006B63AC">
            <w:pPr>
              <w:pStyle w:val="Heading2"/>
              <w:contextualSpacing w:val="0"/>
              <w:outlineLvl w:val="1"/>
            </w:pPr>
            <w:r>
              <w:t>Founder</w:t>
            </w:r>
            <w:r w:rsidRPr="00CF1A49">
              <w:t xml:space="preserve">, </w:t>
            </w:r>
            <w:r>
              <w:rPr>
                <w:rStyle w:val="SubtleReference"/>
              </w:rPr>
              <w:t>Reprap Resupply LLC</w:t>
            </w:r>
          </w:p>
          <w:p w:rsidR="008F2A74" w:rsidRDefault="008F2A74" w:rsidP="006B63AC">
            <w:r>
              <w:t>Online product sales and licensing for 3d printers, parts, and accessories.</w:t>
            </w:r>
          </w:p>
        </w:tc>
      </w:tr>
      <w:tr w:rsidR="008F2A74" w:rsidRPr="00CF1A49" w:rsidTr="008F2A74">
        <w:tc>
          <w:tcPr>
            <w:tcW w:w="9290" w:type="dxa"/>
            <w:tcMar>
              <w:top w:w="216" w:type="dxa"/>
            </w:tcMar>
          </w:tcPr>
          <w:p w:rsidR="008F2A74" w:rsidRPr="00CF1A49" w:rsidRDefault="008F2A74" w:rsidP="006B63AC">
            <w:pPr>
              <w:pStyle w:val="Heading3"/>
              <w:contextualSpacing w:val="0"/>
              <w:outlineLvl w:val="2"/>
            </w:pPr>
            <w:r>
              <w:t>Dec 1</w:t>
            </w:r>
            <w:r w:rsidR="005B622A">
              <w:t>2</w:t>
            </w:r>
            <w:r w:rsidRPr="00CF1A49">
              <w:t xml:space="preserve"> – </w:t>
            </w:r>
            <w:r>
              <w:t>Present</w:t>
            </w:r>
          </w:p>
          <w:p w:rsidR="008F2A74" w:rsidRPr="00CF1A49" w:rsidRDefault="008F2A74" w:rsidP="006B63AC">
            <w:pPr>
              <w:pStyle w:val="Heading2"/>
              <w:contextualSpacing w:val="0"/>
              <w:outlineLvl w:val="1"/>
            </w:pPr>
            <w:r>
              <w:t>Computer/web services</w:t>
            </w:r>
            <w:r w:rsidR="00C74F14">
              <w:t xml:space="preserve">, </w:t>
            </w:r>
            <w:r w:rsidR="00C74F14">
              <w:rPr>
                <w:rStyle w:val="SubtleReference"/>
              </w:rPr>
              <w:t>Self-Employed</w:t>
            </w:r>
          </w:p>
          <w:p w:rsidR="008F2A74" w:rsidRDefault="008F2A74" w:rsidP="006B63AC">
            <w:r>
              <w:t xml:space="preserve">Personal IT services and repairs.  Web Design for new startups, bands, </w:t>
            </w:r>
            <w:r w:rsidR="00F56722">
              <w:t>and brands using Wix, Wordpress, SquareSpace, Weebly, and Bandzoogle.  SEO/SEM optimization with Google Analytics and Google AdWords.</w:t>
            </w:r>
          </w:p>
        </w:tc>
      </w:tr>
      <w:tr w:rsidR="001D0BF1" w:rsidRPr="00CF1A49" w:rsidTr="00C90325">
        <w:tc>
          <w:tcPr>
            <w:tcW w:w="9290" w:type="dxa"/>
          </w:tcPr>
          <w:p w:rsidR="008F2A74" w:rsidRDefault="008F2A74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2838DF" w:rsidP="001D0BF1">
            <w:pPr>
              <w:pStyle w:val="Heading3"/>
              <w:contextualSpacing w:val="0"/>
              <w:outlineLvl w:val="2"/>
            </w:pPr>
            <w:r>
              <w:t>Dec 14</w:t>
            </w:r>
            <w:r w:rsidR="001D0BF1" w:rsidRPr="00CF1A49">
              <w:t xml:space="preserve"> – </w:t>
            </w:r>
            <w:r w:rsidR="00C90325">
              <w:t>Aug</w:t>
            </w:r>
            <w:r w:rsidR="00226454">
              <w:t xml:space="preserve"> 17</w:t>
            </w:r>
          </w:p>
          <w:p w:rsidR="001D0BF1" w:rsidRPr="00CF1A49" w:rsidRDefault="00226454" w:rsidP="001D0BF1">
            <w:pPr>
              <w:pStyle w:val="Heading2"/>
              <w:contextualSpacing w:val="0"/>
              <w:outlineLvl w:val="1"/>
            </w:pPr>
            <w:r>
              <w:t>Web Designer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WebCandy</w:t>
            </w:r>
          </w:p>
          <w:p w:rsidR="001E3120" w:rsidRPr="00CF1A49" w:rsidRDefault="00226454" w:rsidP="00C90325">
            <w:pPr>
              <w:contextualSpacing w:val="0"/>
            </w:pPr>
            <w:r>
              <w:t>Designed and maintained over 20 websites using Wix, Wordpress, SquareSpace, Weebly, and simple HTML/CSS/JS sites.  SEO and SEM optimization using the above services as well as Google Analytics and Google AdWords</w:t>
            </w:r>
            <w:r w:rsidR="00C90325">
              <w:t>.</w:t>
            </w:r>
          </w:p>
        </w:tc>
      </w:tr>
      <w:tr w:rsidR="00F61DF9" w:rsidRPr="00CF1A49" w:rsidTr="00C90325">
        <w:tc>
          <w:tcPr>
            <w:tcW w:w="9290" w:type="dxa"/>
            <w:tcMar>
              <w:top w:w="216" w:type="dxa"/>
            </w:tcMar>
          </w:tcPr>
          <w:p w:rsidR="00F61DF9" w:rsidRPr="00CF1A49" w:rsidRDefault="00C90325" w:rsidP="00F61DF9">
            <w:pPr>
              <w:pStyle w:val="Heading3"/>
              <w:contextualSpacing w:val="0"/>
              <w:outlineLvl w:val="2"/>
            </w:pPr>
            <w:r>
              <w:t>Dec 14</w:t>
            </w:r>
            <w:r w:rsidR="00F61DF9" w:rsidRPr="00CF1A49">
              <w:t xml:space="preserve"> – </w:t>
            </w:r>
            <w:r>
              <w:t>Aug 17</w:t>
            </w:r>
          </w:p>
          <w:p w:rsidR="00F61DF9" w:rsidRPr="00CF1A49" w:rsidRDefault="00C90325" w:rsidP="00F61DF9">
            <w:pPr>
              <w:pStyle w:val="Heading2"/>
              <w:contextualSpacing w:val="0"/>
              <w:outlineLvl w:val="1"/>
            </w:pPr>
            <w:r>
              <w:t>Consultant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Barrister Technologies</w:t>
            </w:r>
            <w:r w:rsidR="006F0799">
              <w:rPr>
                <w:rStyle w:val="SubtleReference"/>
              </w:rPr>
              <w:t xml:space="preserve"> LLC</w:t>
            </w:r>
          </w:p>
          <w:p w:rsidR="00F61DF9" w:rsidRDefault="00C90325" w:rsidP="00F61DF9">
            <w:r>
              <w:t>Performed IT consulting for over 30 small business clients.  Handled all IT systems administration.  Maintained rapport with all employees across all clients.</w:t>
            </w:r>
            <w:r w:rsidR="00C74F14">
              <w:t xml:space="preserve">  Coordinated projects across all clients</w:t>
            </w:r>
          </w:p>
        </w:tc>
      </w:tr>
      <w:tr w:rsidR="00C90325" w:rsidRPr="00CF1A49" w:rsidTr="00C90325">
        <w:tc>
          <w:tcPr>
            <w:tcW w:w="9290" w:type="dxa"/>
            <w:tcMar>
              <w:top w:w="216" w:type="dxa"/>
            </w:tcMar>
          </w:tcPr>
          <w:p w:rsidR="00C90325" w:rsidRPr="00CF1A49" w:rsidRDefault="00C74F14" w:rsidP="006B63AC">
            <w:pPr>
              <w:pStyle w:val="Heading3"/>
              <w:contextualSpacing w:val="0"/>
              <w:outlineLvl w:val="2"/>
            </w:pPr>
            <w:r>
              <w:t xml:space="preserve">Jun </w:t>
            </w:r>
            <w:r w:rsidR="003619D0">
              <w:t>14</w:t>
            </w:r>
            <w:r w:rsidR="00C90325" w:rsidRPr="00CF1A49">
              <w:t xml:space="preserve"> – </w:t>
            </w:r>
            <w:r w:rsidR="003619D0">
              <w:t>Dec 16</w:t>
            </w:r>
          </w:p>
          <w:p w:rsidR="00C90325" w:rsidRPr="00CF1A49" w:rsidRDefault="006F0799" w:rsidP="006B63AC">
            <w:pPr>
              <w:pStyle w:val="Heading2"/>
              <w:contextualSpacing w:val="0"/>
              <w:outlineLvl w:val="1"/>
            </w:pPr>
            <w:r>
              <w:t>Co-Founder</w:t>
            </w:r>
            <w:r w:rsidR="00C90325" w:rsidRPr="00CF1A49">
              <w:t xml:space="preserve">, </w:t>
            </w:r>
            <w:r w:rsidR="003619D0">
              <w:rPr>
                <w:rStyle w:val="SubtleReference"/>
              </w:rPr>
              <w:t>Youmake LLC</w:t>
            </w:r>
          </w:p>
          <w:p w:rsidR="00C90325" w:rsidRDefault="008F2A74" w:rsidP="006B63AC">
            <w:r>
              <w:t>Designed a unique, patented 3D printer head.  Designed and sold 3D printers, 3D printed items, and replacement parts for self-built 3D printers.</w:t>
            </w:r>
          </w:p>
        </w:tc>
      </w:tr>
      <w:tr w:rsidR="00C90325" w:rsidRPr="00CF1A49" w:rsidTr="00C90325">
        <w:tc>
          <w:tcPr>
            <w:tcW w:w="9290" w:type="dxa"/>
            <w:tcMar>
              <w:top w:w="216" w:type="dxa"/>
            </w:tcMar>
          </w:tcPr>
          <w:p w:rsidR="00C90325" w:rsidRPr="00CF1A49" w:rsidRDefault="00C74F14" w:rsidP="006B63AC">
            <w:pPr>
              <w:pStyle w:val="Heading3"/>
              <w:contextualSpacing w:val="0"/>
              <w:outlineLvl w:val="2"/>
            </w:pPr>
            <w:r>
              <w:t xml:space="preserve">Nov 13 </w:t>
            </w:r>
            <w:r w:rsidR="00C90325" w:rsidRPr="00CF1A49">
              <w:t xml:space="preserve">– </w:t>
            </w:r>
            <w:r>
              <w:t>Dec 14</w:t>
            </w:r>
          </w:p>
          <w:p w:rsidR="00C90325" w:rsidRPr="00CF1A49" w:rsidRDefault="00C74F14" w:rsidP="006B63AC">
            <w:pPr>
              <w:pStyle w:val="Heading2"/>
              <w:contextualSpacing w:val="0"/>
              <w:outlineLvl w:val="1"/>
            </w:pPr>
            <w:r>
              <w:t>Systems Support</w:t>
            </w:r>
            <w:r w:rsidR="00C90325" w:rsidRPr="00CF1A49">
              <w:t xml:space="preserve">, </w:t>
            </w:r>
            <w:r>
              <w:rPr>
                <w:rStyle w:val="SubtleReference"/>
              </w:rPr>
              <w:t>Financial Independence Group LLC</w:t>
            </w:r>
          </w:p>
          <w:p w:rsidR="00C90325" w:rsidRDefault="00C74F14" w:rsidP="006B63AC">
            <w:r>
              <w:t>Tier 1 Systems Administration for 20+ Windows servers. Tier 2 Help Desk for 150+ users.</w:t>
            </w:r>
          </w:p>
          <w:p w:rsidR="004C6E47" w:rsidRDefault="004C6E47" w:rsidP="006B63AC"/>
          <w:p w:rsidR="004C6E47" w:rsidRDefault="004C6E47" w:rsidP="006B63AC"/>
          <w:p w:rsidR="004C6E47" w:rsidRDefault="004C6E47" w:rsidP="006B63AC"/>
        </w:tc>
      </w:tr>
      <w:tr w:rsidR="00C90325" w:rsidRPr="00CF1A49" w:rsidTr="00C90325">
        <w:tc>
          <w:tcPr>
            <w:tcW w:w="9290" w:type="dxa"/>
            <w:tcMar>
              <w:top w:w="216" w:type="dxa"/>
            </w:tcMar>
          </w:tcPr>
          <w:p w:rsidR="00C90325" w:rsidRPr="00CF1A49" w:rsidRDefault="00C74F14" w:rsidP="006B63AC">
            <w:pPr>
              <w:pStyle w:val="Heading3"/>
              <w:contextualSpacing w:val="0"/>
              <w:outlineLvl w:val="2"/>
            </w:pPr>
            <w:r>
              <w:lastRenderedPageBreak/>
              <w:t>Jun 12 – Oct 13</w:t>
            </w:r>
          </w:p>
          <w:p w:rsidR="00C90325" w:rsidRPr="00CF1A49" w:rsidRDefault="00C74F14" w:rsidP="006B63AC">
            <w:pPr>
              <w:pStyle w:val="Heading2"/>
              <w:contextualSpacing w:val="0"/>
              <w:outlineLvl w:val="1"/>
            </w:pPr>
            <w:r>
              <w:t>Help Desk</w:t>
            </w:r>
            <w:r w:rsidR="00C90325" w:rsidRPr="00CF1A49">
              <w:t xml:space="preserve">, </w:t>
            </w:r>
            <w:r>
              <w:rPr>
                <w:rStyle w:val="SubtleReference"/>
              </w:rPr>
              <w:t>Extended STay America</w:t>
            </w:r>
          </w:p>
          <w:p w:rsidR="00C90325" w:rsidRDefault="00C74F14" w:rsidP="006B63AC">
            <w:r>
              <w:t>Tier 1 Help Desk for</w:t>
            </w:r>
            <w:r w:rsidR="00380C01">
              <w:t>:</w:t>
            </w:r>
            <w:r>
              <w:t xml:space="preserve"> </w:t>
            </w:r>
            <w:r w:rsidR="00380C01">
              <w:t>300+ employees at the corporate office, 3-7 PCs at each of 700+ hotels across the USA and Canada, and 100+ remote users in the field.</w:t>
            </w:r>
          </w:p>
        </w:tc>
      </w:tr>
      <w:tr w:rsidR="00C90325" w:rsidRPr="00CF1A49" w:rsidTr="00C90325">
        <w:tc>
          <w:tcPr>
            <w:tcW w:w="9290" w:type="dxa"/>
            <w:tcMar>
              <w:top w:w="216" w:type="dxa"/>
            </w:tcMar>
          </w:tcPr>
          <w:p w:rsidR="00C90325" w:rsidRPr="00CF1A49" w:rsidRDefault="009A0C0A" w:rsidP="006B63AC">
            <w:pPr>
              <w:pStyle w:val="Heading3"/>
              <w:contextualSpacing w:val="0"/>
              <w:outlineLvl w:val="2"/>
            </w:pPr>
            <w:r>
              <w:t>Dec</w:t>
            </w:r>
            <w:r w:rsidR="00C90325">
              <w:t xml:space="preserve"> 1</w:t>
            </w:r>
            <w:r>
              <w:t>0</w:t>
            </w:r>
            <w:r w:rsidR="00C90325" w:rsidRPr="00CF1A49">
              <w:t xml:space="preserve"> – </w:t>
            </w:r>
            <w:r>
              <w:t>Feb 12</w:t>
            </w:r>
          </w:p>
          <w:p w:rsidR="00C90325" w:rsidRPr="00CF1A49" w:rsidRDefault="004C6E47" w:rsidP="006B63AC">
            <w:pPr>
              <w:pStyle w:val="Heading2"/>
              <w:contextualSpacing w:val="0"/>
              <w:outlineLvl w:val="1"/>
            </w:pPr>
            <w:r>
              <w:t>Jr. Systems Administrator</w:t>
            </w:r>
            <w:r w:rsidR="00C90325" w:rsidRPr="00CF1A49">
              <w:t xml:space="preserve">, </w:t>
            </w:r>
            <w:r>
              <w:rPr>
                <w:rStyle w:val="SubtleReference"/>
              </w:rPr>
              <w:t>MapAnything</w:t>
            </w:r>
          </w:p>
          <w:p w:rsidR="00C90325" w:rsidRDefault="004C6E47" w:rsidP="006B63AC">
            <w:r>
              <w:t>Worked as an understudy to the CTO</w:t>
            </w:r>
            <w:r w:rsidR="00BE2F4A">
              <w:t>, including: Windows and Linux server administration, C# programming, technical support for 10+ clients, product testing for SalesForce application “MapAnything”.</w:t>
            </w:r>
          </w:p>
        </w:tc>
      </w:tr>
      <w:tr w:rsidR="00C90325" w:rsidRPr="00CF1A49" w:rsidTr="00C90325">
        <w:tc>
          <w:tcPr>
            <w:tcW w:w="9290" w:type="dxa"/>
            <w:tcMar>
              <w:top w:w="216" w:type="dxa"/>
            </w:tcMar>
          </w:tcPr>
          <w:p w:rsidR="00C90325" w:rsidRPr="00CF1A49" w:rsidRDefault="009A0C0A" w:rsidP="006B63AC">
            <w:pPr>
              <w:pStyle w:val="Heading3"/>
              <w:contextualSpacing w:val="0"/>
              <w:outlineLvl w:val="2"/>
            </w:pPr>
            <w:r>
              <w:t>Oct 08</w:t>
            </w:r>
            <w:r w:rsidR="00C90325" w:rsidRPr="00CF1A49">
              <w:t xml:space="preserve"> –</w:t>
            </w:r>
            <w:r>
              <w:t xml:space="preserve"> Dec 10</w:t>
            </w:r>
          </w:p>
          <w:p w:rsidR="00C90325" w:rsidRPr="00CF1A49" w:rsidRDefault="00BE2F4A" w:rsidP="006B63AC">
            <w:pPr>
              <w:pStyle w:val="Heading2"/>
              <w:contextualSpacing w:val="0"/>
              <w:outlineLvl w:val="1"/>
            </w:pPr>
            <w:r>
              <w:t>Technical Assistant</w:t>
            </w:r>
            <w:r w:rsidR="00C90325" w:rsidRPr="00CF1A49">
              <w:t xml:space="preserve">, </w:t>
            </w:r>
            <w:r>
              <w:rPr>
                <w:rStyle w:val="SubtleReference"/>
              </w:rPr>
              <w:t>UNCC Student Computer Help Center</w:t>
            </w:r>
          </w:p>
          <w:p w:rsidR="00C90325" w:rsidRDefault="00BE2F4A" w:rsidP="006B63AC">
            <w:r>
              <w:t>Handled basic student technological needs.  Maintained quality, cleanliness, and functionality of student computing labs in Barnard.</w:t>
            </w:r>
          </w:p>
        </w:tc>
      </w:tr>
    </w:tbl>
    <w:p w:rsidR="00C90325" w:rsidRDefault="00C90325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9CED8AF7B4A0401C837CD6F8305C690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BE2F4A">
        <w:tc>
          <w:tcPr>
            <w:tcW w:w="9290" w:type="dxa"/>
          </w:tcPr>
          <w:p w:rsidR="001D0BF1" w:rsidRPr="00CF1A49" w:rsidRDefault="00BE2F4A" w:rsidP="001D0BF1">
            <w:pPr>
              <w:pStyle w:val="Heading3"/>
              <w:contextualSpacing w:val="0"/>
              <w:outlineLvl w:val="2"/>
            </w:pPr>
            <w:r>
              <w:t>Dec 10</w:t>
            </w:r>
          </w:p>
          <w:p w:rsidR="00BE2F4A" w:rsidRDefault="00BE2F4A" w:rsidP="001D0BF1">
            <w:pPr>
              <w:pStyle w:val="Heading2"/>
              <w:contextualSpacing w:val="0"/>
              <w:outlineLvl w:val="1"/>
            </w:pPr>
            <w:r>
              <w:t>B.A. Software and Information Systems,</w:t>
            </w:r>
          </w:p>
          <w:p w:rsidR="007538DC" w:rsidRPr="00CF1A49" w:rsidRDefault="00BE2F4A" w:rsidP="005632B0">
            <w:pPr>
              <w:pStyle w:val="Heading2"/>
              <w:contextualSpacing w:val="0"/>
              <w:outlineLvl w:val="1"/>
            </w:pPr>
            <w:r w:rsidRPr="00BE2F4A">
              <w:rPr>
                <w:rStyle w:val="SubtleReference"/>
              </w:rPr>
              <w:t>The University of North Carolina at Charlotte</w:t>
            </w:r>
          </w:p>
        </w:tc>
      </w:tr>
    </w:tbl>
    <w:sdt>
      <w:sdtPr>
        <w:alias w:val="Skills:"/>
        <w:tag w:val="Skills:"/>
        <w:id w:val="-1392877668"/>
        <w:placeholder>
          <w:docPart w:val="CD72BB222EE4444AAEC6165E5DB29D34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150EE4" w:rsidRDefault="00BE2F4A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Web Design</w:t>
            </w:r>
          </w:p>
          <w:p w:rsidR="00BE2F4A" w:rsidRPr="00150EE4" w:rsidRDefault="00BE2F4A" w:rsidP="00BE2F4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Web Development (HTML/CSS/JS)</w:t>
            </w:r>
          </w:p>
          <w:p w:rsidR="00BE2F4A" w:rsidRPr="00150EE4" w:rsidRDefault="00BE2F4A" w:rsidP="00BE2F4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Adobe Creative Suite</w:t>
            </w:r>
          </w:p>
          <w:p w:rsidR="00BE2F4A" w:rsidRDefault="00BE2F4A" w:rsidP="00BE2F4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Microsoft Office</w:t>
            </w:r>
          </w:p>
          <w:p w:rsidR="00EB34FA" w:rsidRPr="00150EE4" w:rsidRDefault="00EB34FA" w:rsidP="00BE2F4A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Ableton Live &amp; Audacity Audio Editing</w:t>
            </w:r>
            <w:bookmarkStart w:id="0" w:name="_GoBack"/>
            <w:bookmarkEnd w:id="0"/>
          </w:p>
          <w:p w:rsidR="007B513F" w:rsidRPr="00150EE4" w:rsidRDefault="007B513F" w:rsidP="00BE2F4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Windows, Mac, Mobile</w:t>
            </w:r>
          </w:p>
          <w:p w:rsidR="007B513F" w:rsidRPr="00150EE4" w:rsidRDefault="007B513F" w:rsidP="00BE2F4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Social Media proficient</w:t>
            </w:r>
          </w:p>
        </w:tc>
        <w:tc>
          <w:tcPr>
            <w:tcW w:w="4675" w:type="dxa"/>
            <w:tcMar>
              <w:left w:w="360" w:type="dxa"/>
            </w:tcMar>
          </w:tcPr>
          <w:p w:rsidR="00BE2F4A" w:rsidRPr="00150EE4" w:rsidRDefault="00A148B1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Creative eye for design</w:t>
            </w:r>
          </w:p>
          <w:p w:rsidR="001E3120" w:rsidRPr="00150EE4" w:rsidRDefault="007B513F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Able to maintain and cultivate relationships</w:t>
            </w:r>
          </w:p>
          <w:p w:rsidR="001E3120" w:rsidRPr="00150EE4" w:rsidRDefault="007B513F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Friendly, Likeable demeanor</w:t>
            </w:r>
          </w:p>
          <w:p w:rsidR="007B513F" w:rsidRPr="00150EE4" w:rsidRDefault="007B513F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Easy to work with</w:t>
            </w:r>
          </w:p>
          <w:p w:rsidR="007B513F" w:rsidRPr="00150EE4" w:rsidRDefault="007B513F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Adaptable to change</w:t>
            </w:r>
          </w:p>
          <w:p w:rsidR="007B513F" w:rsidRPr="00150EE4" w:rsidRDefault="007B513F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50EE4">
              <w:rPr>
                <w:sz w:val="20"/>
                <w:szCs w:val="20"/>
              </w:rPr>
              <w:t>Highly motivated self-starter</w:t>
            </w:r>
          </w:p>
        </w:tc>
      </w:tr>
    </w:tbl>
    <w:sdt>
      <w:sdtPr>
        <w:alias w:val="Activities:"/>
        <w:tag w:val="Activities:"/>
        <w:id w:val="1223332893"/>
        <w:placeholder>
          <w:docPart w:val="F5FF5BAD13854E7198A9B92A226641D2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10E3C" w:rsidRPr="005632B0" w:rsidRDefault="007B513F" w:rsidP="00B10E3C">
      <w:pPr>
        <w:rPr>
          <w:sz w:val="20"/>
          <w:szCs w:val="20"/>
        </w:rPr>
      </w:pPr>
      <w:r w:rsidRPr="005632B0">
        <w:rPr>
          <w:sz w:val="20"/>
          <w:szCs w:val="20"/>
        </w:rPr>
        <w:t>My biggest loves are Soccer, Music, Travel, and Technology</w:t>
      </w:r>
      <w:r w:rsidR="00B10E3C" w:rsidRPr="005632B0">
        <w:rPr>
          <w:sz w:val="20"/>
          <w:szCs w:val="20"/>
        </w:rPr>
        <w:t>.</w:t>
      </w:r>
    </w:p>
    <w:p w:rsidR="00B51D1B" w:rsidRPr="005632B0" w:rsidRDefault="00B10E3C" w:rsidP="00B10E3C">
      <w:pPr>
        <w:rPr>
          <w:sz w:val="20"/>
          <w:szCs w:val="20"/>
        </w:rPr>
      </w:pPr>
      <w:r w:rsidRPr="005632B0">
        <w:rPr>
          <w:sz w:val="20"/>
          <w:szCs w:val="20"/>
        </w:rPr>
        <w:t>-</w:t>
      </w:r>
      <w:r w:rsidR="007B513F" w:rsidRPr="005632B0">
        <w:rPr>
          <w:sz w:val="20"/>
          <w:szCs w:val="20"/>
        </w:rPr>
        <w:t xml:space="preserve">I have played </w:t>
      </w:r>
      <w:r w:rsidR="005632B0" w:rsidRPr="005632B0">
        <w:rPr>
          <w:b/>
          <w:sz w:val="20"/>
          <w:szCs w:val="20"/>
        </w:rPr>
        <w:t>s</w:t>
      </w:r>
      <w:r w:rsidR="007B513F" w:rsidRPr="005632B0">
        <w:rPr>
          <w:b/>
          <w:sz w:val="20"/>
          <w:szCs w:val="20"/>
        </w:rPr>
        <w:t>occer</w:t>
      </w:r>
      <w:r w:rsidR="007B513F" w:rsidRPr="005632B0">
        <w:rPr>
          <w:sz w:val="20"/>
          <w:szCs w:val="20"/>
        </w:rPr>
        <w:t xml:space="preserve"> for 23 of my 30 years and continue to play 3 nights per week now in recreational leagues, which keeps me in shape and helps build and foster a broad social network.</w:t>
      </w:r>
    </w:p>
    <w:p w:rsidR="00B10E3C" w:rsidRPr="005632B0" w:rsidRDefault="00B10E3C" w:rsidP="00B10E3C">
      <w:pPr>
        <w:rPr>
          <w:sz w:val="20"/>
          <w:szCs w:val="20"/>
        </w:rPr>
      </w:pPr>
      <w:r w:rsidRPr="005632B0">
        <w:rPr>
          <w:sz w:val="20"/>
          <w:szCs w:val="20"/>
        </w:rPr>
        <w:t xml:space="preserve">-I currently play </w:t>
      </w:r>
      <w:r w:rsidRPr="005632B0">
        <w:rPr>
          <w:b/>
          <w:sz w:val="20"/>
          <w:szCs w:val="20"/>
        </w:rPr>
        <w:t>guitar</w:t>
      </w:r>
      <w:r w:rsidRPr="005632B0">
        <w:rPr>
          <w:sz w:val="20"/>
          <w:szCs w:val="20"/>
        </w:rPr>
        <w:t xml:space="preserve"> for a very talented band called The Reticent, based out of Charlotte/Raleigh.  I handle the web design and a large portion of the networking and marketing.  This serves as my main free creative outlet.</w:t>
      </w:r>
    </w:p>
    <w:p w:rsidR="00B10E3C" w:rsidRPr="005632B0" w:rsidRDefault="00B10E3C" w:rsidP="00B10E3C">
      <w:pPr>
        <w:rPr>
          <w:sz w:val="20"/>
          <w:szCs w:val="20"/>
        </w:rPr>
      </w:pPr>
      <w:r w:rsidRPr="005632B0">
        <w:rPr>
          <w:sz w:val="20"/>
          <w:szCs w:val="20"/>
        </w:rPr>
        <w:t>-</w:t>
      </w:r>
      <w:r w:rsidR="005632B0" w:rsidRPr="005632B0">
        <w:rPr>
          <w:sz w:val="20"/>
          <w:szCs w:val="20"/>
        </w:rPr>
        <w:t xml:space="preserve">I enjoy </w:t>
      </w:r>
      <w:r w:rsidR="005632B0" w:rsidRPr="005632B0">
        <w:rPr>
          <w:b/>
          <w:sz w:val="20"/>
          <w:szCs w:val="20"/>
        </w:rPr>
        <w:t>traveling</w:t>
      </w:r>
      <w:r w:rsidR="005632B0" w:rsidRPr="005632B0">
        <w:rPr>
          <w:sz w:val="20"/>
          <w:szCs w:val="20"/>
        </w:rPr>
        <w:t>, particularly around the USA and to Europe.  I prefer to travel by myself, visiting friends along my route.  I have been to Canada, Ukraine, Italy, Austria, Germany, Sweden, Finland, Denmark, Switzerland, France, and Norway (In order).  I have been able to gain friendships from all over the world and expand my world view and my perception of my fellow humans.</w:t>
      </w:r>
    </w:p>
    <w:p w:rsidR="005632B0" w:rsidRDefault="005632B0" w:rsidP="00B10E3C">
      <w:pPr>
        <w:rPr>
          <w:sz w:val="20"/>
          <w:szCs w:val="20"/>
        </w:rPr>
      </w:pPr>
      <w:r w:rsidRPr="005632B0">
        <w:rPr>
          <w:sz w:val="20"/>
          <w:szCs w:val="20"/>
        </w:rPr>
        <w:t xml:space="preserve">-My technical skills with </w:t>
      </w:r>
      <w:r w:rsidRPr="005632B0">
        <w:rPr>
          <w:b/>
          <w:sz w:val="20"/>
          <w:szCs w:val="20"/>
        </w:rPr>
        <w:t>computers</w:t>
      </w:r>
      <w:r w:rsidRPr="005632B0">
        <w:rPr>
          <w:sz w:val="20"/>
          <w:szCs w:val="20"/>
        </w:rPr>
        <w:t xml:space="preserve"> have gone back to my childhood.  </w:t>
      </w:r>
      <w:r w:rsidR="007B0432">
        <w:rPr>
          <w:sz w:val="20"/>
          <w:szCs w:val="20"/>
        </w:rPr>
        <w:t>The amount of different skills I’m capable of here are vast, but more importantly there is so much that goes over my head.  I work every day to continue my education with technology to try and keep up with the ever-changing field.</w:t>
      </w:r>
    </w:p>
    <w:p w:rsidR="007B0432" w:rsidRPr="005632B0" w:rsidRDefault="007B0432" w:rsidP="00B10E3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Aside from English, the </w:t>
      </w:r>
      <w:r w:rsidRPr="005A3073">
        <w:rPr>
          <w:b/>
          <w:sz w:val="20"/>
          <w:szCs w:val="20"/>
        </w:rPr>
        <w:t>language</w:t>
      </w:r>
      <w:r>
        <w:rPr>
          <w:sz w:val="20"/>
          <w:szCs w:val="20"/>
        </w:rPr>
        <w:t xml:space="preserve"> in which I am most well-spoken is Spanish, which I have been taught by my Spanish mother since I was a child.  I also study German.  I know useful phrases in many languag</w:t>
      </w:r>
      <w:r w:rsidR="00984562">
        <w:rPr>
          <w:sz w:val="20"/>
          <w:szCs w:val="20"/>
        </w:rPr>
        <w:t>es, including Swedish, Russian</w:t>
      </w:r>
      <w:r>
        <w:rPr>
          <w:sz w:val="20"/>
          <w:szCs w:val="20"/>
        </w:rPr>
        <w:t xml:space="preserve">, Finnish, Italian, Portuguese, </w:t>
      </w:r>
      <w:r w:rsidR="00984562">
        <w:rPr>
          <w:sz w:val="20"/>
          <w:szCs w:val="20"/>
        </w:rPr>
        <w:t>Norwegian, Danish, and French</w:t>
      </w:r>
      <w:r w:rsidR="00F65D46">
        <w:rPr>
          <w:sz w:val="20"/>
          <w:szCs w:val="20"/>
        </w:rPr>
        <w:t>.</w:t>
      </w:r>
    </w:p>
    <w:sectPr w:rsidR="007B0432" w:rsidRPr="005632B0" w:rsidSect="00150EE4">
      <w:footerReference w:type="default" r:id="rId7"/>
      <w:headerReference w:type="first" r:id="rId8"/>
      <w:pgSz w:w="12240" w:h="15840" w:code="1"/>
      <w:pgMar w:top="900" w:right="1440" w:bottom="99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EB7" w:rsidRDefault="00091EB7" w:rsidP="0068194B">
      <w:r>
        <w:separator/>
      </w:r>
    </w:p>
    <w:p w:rsidR="00091EB7" w:rsidRDefault="00091EB7"/>
    <w:p w:rsidR="00091EB7" w:rsidRDefault="00091EB7"/>
  </w:endnote>
  <w:endnote w:type="continuationSeparator" w:id="0">
    <w:p w:rsidR="00091EB7" w:rsidRDefault="00091EB7" w:rsidP="0068194B">
      <w:r>
        <w:continuationSeparator/>
      </w:r>
    </w:p>
    <w:p w:rsidR="00091EB7" w:rsidRDefault="00091EB7"/>
    <w:p w:rsidR="00091EB7" w:rsidRDefault="00091E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005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4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EB7" w:rsidRDefault="00091EB7" w:rsidP="0068194B">
      <w:r>
        <w:separator/>
      </w:r>
    </w:p>
    <w:p w:rsidR="00091EB7" w:rsidRDefault="00091EB7"/>
    <w:p w:rsidR="00091EB7" w:rsidRDefault="00091EB7"/>
  </w:footnote>
  <w:footnote w:type="continuationSeparator" w:id="0">
    <w:p w:rsidR="00091EB7" w:rsidRDefault="00091EB7" w:rsidP="0068194B">
      <w:r>
        <w:continuationSeparator/>
      </w:r>
    </w:p>
    <w:p w:rsidR="00091EB7" w:rsidRDefault="00091EB7"/>
    <w:p w:rsidR="00091EB7" w:rsidRDefault="00091E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DF0CF0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413BC4"/>
    <w:multiLevelType w:val="hybridMultilevel"/>
    <w:tmpl w:val="C31CBC0A"/>
    <w:lvl w:ilvl="0" w:tplc="40A08B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97"/>
    <w:rsid w:val="000001EF"/>
    <w:rsid w:val="00007322"/>
    <w:rsid w:val="00007728"/>
    <w:rsid w:val="00012414"/>
    <w:rsid w:val="00024584"/>
    <w:rsid w:val="00024730"/>
    <w:rsid w:val="00035E61"/>
    <w:rsid w:val="00055E95"/>
    <w:rsid w:val="0007021F"/>
    <w:rsid w:val="00091EB7"/>
    <w:rsid w:val="000B2BA5"/>
    <w:rsid w:val="000F2F8C"/>
    <w:rsid w:val="0010006E"/>
    <w:rsid w:val="001045A8"/>
    <w:rsid w:val="00114A91"/>
    <w:rsid w:val="001427E1"/>
    <w:rsid w:val="00150EE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6454"/>
    <w:rsid w:val="00236D54"/>
    <w:rsid w:val="00241D8C"/>
    <w:rsid w:val="00241FDB"/>
    <w:rsid w:val="0024720C"/>
    <w:rsid w:val="002617AE"/>
    <w:rsid w:val="002638D0"/>
    <w:rsid w:val="002647D3"/>
    <w:rsid w:val="00275EAE"/>
    <w:rsid w:val="002838DF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9D0"/>
    <w:rsid w:val="00366398"/>
    <w:rsid w:val="00380C0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E47"/>
    <w:rsid w:val="004E01EB"/>
    <w:rsid w:val="004E2794"/>
    <w:rsid w:val="00510392"/>
    <w:rsid w:val="00513E2A"/>
    <w:rsid w:val="005632B0"/>
    <w:rsid w:val="00566A35"/>
    <w:rsid w:val="0056701E"/>
    <w:rsid w:val="0057213A"/>
    <w:rsid w:val="005740D7"/>
    <w:rsid w:val="005A0F26"/>
    <w:rsid w:val="005A1B10"/>
    <w:rsid w:val="005A3073"/>
    <w:rsid w:val="005A6850"/>
    <w:rsid w:val="005B1B1B"/>
    <w:rsid w:val="005B622A"/>
    <w:rsid w:val="005C5932"/>
    <w:rsid w:val="005D3CA7"/>
    <w:rsid w:val="005D4CC1"/>
    <w:rsid w:val="005F4B91"/>
    <w:rsid w:val="005F55D2"/>
    <w:rsid w:val="0062312F"/>
    <w:rsid w:val="00625F2C"/>
    <w:rsid w:val="006618E9"/>
    <w:rsid w:val="006806F1"/>
    <w:rsid w:val="0068194B"/>
    <w:rsid w:val="00692703"/>
    <w:rsid w:val="006A1962"/>
    <w:rsid w:val="006B5D48"/>
    <w:rsid w:val="006B7D7B"/>
    <w:rsid w:val="006C1A5E"/>
    <w:rsid w:val="006E1507"/>
    <w:rsid w:val="006F0799"/>
    <w:rsid w:val="00705AB0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0432"/>
    <w:rsid w:val="007B513F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2A7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4562"/>
    <w:rsid w:val="0098506E"/>
    <w:rsid w:val="009A0C0A"/>
    <w:rsid w:val="009A44CE"/>
    <w:rsid w:val="009C4DFC"/>
    <w:rsid w:val="009D44F8"/>
    <w:rsid w:val="009E3160"/>
    <w:rsid w:val="009F220C"/>
    <w:rsid w:val="009F3B05"/>
    <w:rsid w:val="009F4931"/>
    <w:rsid w:val="00A14534"/>
    <w:rsid w:val="00A148B1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3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2F4A"/>
    <w:rsid w:val="00BE423E"/>
    <w:rsid w:val="00BF61AC"/>
    <w:rsid w:val="00C47FA6"/>
    <w:rsid w:val="00C57FC6"/>
    <w:rsid w:val="00C60C97"/>
    <w:rsid w:val="00C66A7D"/>
    <w:rsid w:val="00C74F14"/>
    <w:rsid w:val="00C779DA"/>
    <w:rsid w:val="00C814F7"/>
    <w:rsid w:val="00C90325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2DCA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34FA"/>
    <w:rsid w:val="00EC1351"/>
    <w:rsid w:val="00EC49F7"/>
    <w:rsid w:val="00EC4CBF"/>
    <w:rsid w:val="00ED0B45"/>
    <w:rsid w:val="00EE2CA8"/>
    <w:rsid w:val="00EF17E8"/>
    <w:rsid w:val="00EF51D9"/>
    <w:rsid w:val="00F130DD"/>
    <w:rsid w:val="00F215D7"/>
    <w:rsid w:val="00F24884"/>
    <w:rsid w:val="00F476C4"/>
    <w:rsid w:val="00F56722"/>
    <w:rsid w:val="00F61DF9"/>
    <w:rsid w:val="00F65D46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99A8A"/>
  <w15:chartTrackingRefBased/>
  <w15:docId w15:val="{712E45DE-DDB4-4FB5-B0B5-EB809AC7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s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11206342BB4C3B97AA1DC8A2D4D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9848B-9422-4FD0-A88B-F0667038E610}"/>
      </w:docPartPr>
      <w:docPartBody>
        <w:p w:rsidR="005D0C0D" w:rsidRDefault="00FD54D6">
          <w:pPr>
            <w:pStyle w:val="0411206342BB4C3B97AA1DC8A2D4DDC2"/>
          </w:pPr>
          <w:r w:rsidRPr="00CF1A49">
            <w:t>·</w:t>
          </w:r>
        </w:p>
      </w:docPartBody>
    </w:docPart>
    <w:docPart>
      <w:docPartPr>
        <w:name w:val="01932C7A0104443CA1F2FF839A904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B734D-54EF-4BF8-8BF0-0417A38DE28F}"/>
      </w:docPartPr>
      <w:docPartBody>
        <w:p w:rsidR="005D0C0D" w:rsidRDefault="00FD54D6">
          <w:pPr>
            <w:pStyle w:val="01932C7A0104443CA1F2FF839A9048C5"/>
          </w:pPr>
          <w:r w:rsidRPr="00CF1A49">
            <w:t>·</w:t>
          </w:r>
        </w:p>
      </w:docPartBody>
    </w:docPart>
    <w:docPart>
      <w:docPartPr>
        <w:name w:val="00725DC31F574D1FA00AB3BBB2BEF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FDC01-76DA-4C35-81CB-CF373A16ED87}"/>
      </w:docPartPr>
      <w:docPartBody>
        <w:p w:rsidR="005D0C0D" w:rsidRDefault="00FD54D6">
          <w:pPr>
            <w:pStyle w:val="00725DC31F574D1FA00AB3BBB2BEFA09"/>
          </w:pPr>
          <w:r w:rsidRPr="00CF1A49">
            <w:t>Experience</w:t>
          </w:r>
        </w:p>
      </w:docPartBody>
    </w:docPart>
    <w:docPart>
      <w:docPartPr>
        <w:name w:val="9CED8AF7B4A0401C837CD6F8305C6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5CFCE-B8CF-436F-807D-37CE1168D2EA}"/>
      </w:docPartPr>
      <w:docPartBody>
        <w:p w:rsidR="005D0C0D" w:rsidRDefault="00FD54D6">
          <w:pPr>
            <w:pStyle w:val="9CED8AF7B4A0401C837CD6F8305C6902"/>
          </w:pPr>
          <w:r w:rsidRPr="00CF1A49">
            <w:t>Education</w:t>
          </w:r>
        </w:p>
      </w:docPartBody>
    </w:docPart>
    <w:docPart>
      <w:docPartPr>
        <w:name w:val="CD72BB222EE4444AAEC6165E5DB29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9F6D6-6333-4360-97CE-1175EDB2FE24}"/>
      </w:docPartPr>
      <w:docPartBody>
        <w:p w:rsidR="005D0C0D" w:rsidRDefault="00FD54D6">
          <w:pPr>
            <w:pStyle w:val="CD72BB222EE4444AAEC6165E5DB29D34"/>
          </w:pPr>
          <w:r w:rsidRPr="00CF1A49">
            <w:t>Skills</w:t>
          </w:r>
        </w:p>
      </w:docPartBody>
    </w:docPart>
    <w:docPart>
      <w:docPartPr>
        <w:name w:val="F5FF5BAD13854E7198A9B92A22664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516D-15A6-432B-8952-628926BFD412}"/>
      </w:docPartPr>
      <w:docPartBody>
        <w:p w:rsidR="005D0C0D" w:rsidRDefault="00FD54D6">
          <w:pPr>
            <w:pStyle w:val="F5FF5BAD13854E7198A9B92A226641D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D6"/>
    <w:rsid w:val="005D0C0D"/>
    <w:rsid w:val="006E24B0"/>
    <w:rsid w:val="00813C0E"/>
    <w:rsid w:val="00B42D96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B5E88C4E2D499CB6BB7C303B414CBA">
    <w:name w:val="C3B5E88C4E2D499CB6BB7C303B414CB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425C1015840404F8D6F0D4C77B3284C">
    <w:name w:val="3425C1015840404F8D6F0D4C77B3284C"/>
  </w:style>
  <w:style w:type="paragraph" w:customStyle="1" w:styleId="7A823BA01366433EA896E1B9EB427EB7">
    <w:name w:val="7A823BA01366433EA896E1B9EB427EB7"/>
  </w:style>
  <w:style w:type="paragraph" w:customStyle="1" w:styleId="0411206342BB4C3B97AA1DC8A2D4DDC2">
    <w:name w:val="0411206342BB4C3B97AA1DC8A2D4DDC2"/>
  </w:style>
  <w:style w:type="paragraph" w:customStyle="1" w:styleId="685649DC1D0B4165B0AFE66AD17A85F8">
    <w:name w:val="685649DC1D0B4165B0AFE66AD17A85F8"/>
  </w:style>
  <w:style w:type="paragraph" w:customStyle="1" w:styleId="F2BA5A5657DD497887E247422E9EFA2A">
    <w:name w:val="F2BA5A5657DD497887E247422E9EFA2A"/>
  </w:style>
  <w:style w:type="paragraph" w:customStyle="1" w:styleId="01932C7A0104443CA1F2FF839A9048C5">
    <w:name w:val="01932C7A0104443CA1F2FF839A9048C5"/>
  </w:style>
  <w:style w:type="paragraph" w:customStyle="1" w:styleId="D8878AB88A8940CCB10CE5D8A24EDF24">
    <w:name w:val="D8878AB88A8940CCB10CE5D8A24EDF24"/>
  </w:style>
  <w:style w:type="paragraph" w:customStyle="1" w:styleId="BC7AE30C47414657A61585C4D85D49FA">
    <w:name w:val="BC7AE30C47414657A61585C4D85D49FA"/>
  </w:style>
  <w:style w:type="paragraph" w:customStyle="1" w:styleId="2ACF86B603E94D57B4D644D763D6407F">
    <w:name w:val="2ACF86B603E94D57B4D644D763D6407F"/>
  </w:style>
  <w:style w:type="paragraph" w:customStyle="1" w:styleId="69702923FA584761BE5C87BC19BBAE78">
    <w:name w:val="69702923FA584761BE5C87BC19BBAE78"/>
  </w:style>
  <w:style w:type="paragraph" w:customStyle="1" w:styleId="00725DC31F574D1FA00AB3BBB2BEFA09">
    <w:name w:val="00725DC31F574D1FA00AB3BBB2BEFA09"/>
  </w:style>
  <w:style w:type="paragraph" w:customStyle="1" w:styleId="AFC4A9BA6285468BBAE7119054897F3B">
    <w:name w:val="AFC4A9BA6285468BBAE7119054897F3B"/>
  </w:style>
  <w:style w:type="paragraph" w:customStyle="1" w:styleId="6B382ACC522F494291A444133E0876F6">
    <w:name w:val="6B382ACC522F494291A444133E0876F6"/>
  </w:style>
  <w:style w:type="paragraph" w:customStyle="1" w:styleId="7E8C4498E86046D6A9452A3BB65A1523">
    <w:name w:val="7E8C4498E86046D6A9452A3BB65A152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569B4AA057A4E5189EF5DD89B65E3ED">
    <w:name w:val="D569B4AA057A4E5189EF5DD89B65E3ED"/>
  </w:style>
  <w:style w:type="paragraph" w:customStyle="1" w:styleId="BB15E26760D249BBB3D462A3EE0CE914">
    <w:name w:val="BB15E26760D249BBB3D462A3EE0CE914"/>
  </w:style>
  <w:style w:type="paragraph" w:customStyle="1" w:styleId="226DA5AB755245F89E331500DEF6A1C7">
    <w:name w:val="226DA5AB755245F89E331500DEF6A1C7"/>
  </w:style>
  <w:style w:type="paragraph" w:customStyle="1" w:styleId="77C029C58CC04908BCE89F13869D6253">
    <w:name w:val="77C029C58CC04908BCE89F13869D6253"/>
  </w:style>
  <w:style w:type="paragraph" w:customStyle="1" w:styleId="D26367A968A4417BB96AC1AA4AB96EF3">
    <w:name w:val="D26367A968A4417BB96AC1AA4AB96EF3"/>
  </w:style>
  <w:style w:type="paragraph" w:customStyle="1" w:styleId="36C190EE8061456FA1E8F56974FE93B1">
    <w:name w:val="36C190EE8061456FA1E8F56974FE93B1"/>
  </w:style>
  <w:style w:type="paragraph" w:customStyle="1" w:styleId="D6325AB6EA3B4928825A0809B0394C13">
    <w:name w:val="D6325AB6EA3B4928825A0809B0394C13"/>
  </w:style>
  <w:style w:type="paragraph" w:customStyle="1" w:styleId="9CED8AF7B4A0401C837CD6F8305C6902">
    <w:name w:val="9CED8AF7B4A0401C837CD6F8305C6902"/>
  </w:style>
  <w:style w:type="paragraph" w:customStyle="1" w:styleId="7A2B068949F7469FAEFA5C57B8390C6E">
    <w:name w:val="7A2B068949F7469FAEFA5C57B8390C6E"/>
  </w:style>
  <w:style w:type="paragraph" w:customStyle="1" w:styleId="4BAAC3AB3E0E420D9B7011F128C6C43E">
    <w:name w:val="4BAAC3AB3E0E420D9B7011F128C6C43E"/>
  </w:style>
  <w:style w:type="paragraph" w:customStyle="1" w:styleId="4956BF39D9A24F74A6419BAB2BD1AC62">
    <w:name w:val="4956BF39D9A24F74A6419BAB2BD1AC62"/>
  </w:style>
  <w:style w:type="paragraph" w:customStyle="1" w:styleId="F1066DCE1A5D4A67898896B1140F80D5">
    <w:name w:val="F1066DCE1A5D4A67898896B1140F80D5"/>
  </w:style>
  <w:style w:type="paragraph" w:customStyle="1" w:styleId="9B2B3E98D0B74417BB2AE6C63E136172">
    <w:name w:val="9B2B3E98D0B74417BB2AE6C63E136172"/>
  </w:style>
  <w:style w:type="paragraph" w:customStyle="1" w:styleId="FCC6E3293B5842C9969313D4FB455FC2">
    <w:name w:val="FCC6E3293B5842C9969313D4FB455FC2"/>
  </w:style>
  <w:style w:type="paragraph" w:customStyle="1" w:styleId="BDA9C62BE88045FA861C4FCEAE132D55">
    <w:name w:val="BDA9C62BE88045FA861C4FCEAE132D55"/>
  </w:style>
  <w:style w:type="paragraph" w:customStyle="1" w:styleId="10E54F188DB444D7ABBD9EC483436C6E">
    <w:name w:val="10E54F188DB444D7ABBD9EC483436C6E"/>
  </w:style>
  <w:style w:type="paragraph" w:customStyle="1" w:styleId="10EDBCA263A64EDA8232EE051340FBD8">
    <w:name w:val="10EDBCA263A64EDA8232EE051340FBD8"/>
  </w:style>
  <w:style w:type="paragraph" w:customStyle="1" w:styleId="8A593CAD86CF4DD688D24D2EA19378F3">
    <w:name w:val="8A593CAD86CF4DD688D24D2EA19378F3"/>
  </w:style>
  <w:style w:type="paragraph" w:customStyle="1" w:styleId="CD72BB222EE4444AAEC6165E5DB29D34">
    <w:name w:val="CD72BB222EE4444AAEC6165E5DB29D34"/>
  </w:style>
  <w:style w:type="paragraph" w:customStyle="1" w:styleId="4408A66197024812B9786B17979157D8">
    <w:name w:val="4408A66197024812B9786B17979157D8"/>
  </w:style>
  <w:style w:type="paragraph" w:customStyle="1" w:styleId="556B411F83C34CF8BB2260F07B031DF9">
    <w:name w:val="556B411F83C34CF8BB2260F07B031DF9"/>
  </w:style>
  <w:style w:type="paragraph" w:customStyle="1" w:styleId="952D7E528367471AB8DB2D224C8AEF4F">
    <w:name w:val="952D7E528367471AB8DB2D224C8AEF4F"/>
  </w:style>
  <w:style w:type="paragraph" w:customStyle="1" w:styleId="5756D31B81234FA0A18842DF2380DB04">
    <w:name w:val="5756D31B81234FA0A18842DF2380DB04"/>
  </w:style>
  <w:style w:type="paragraph" w:customStyle="1" w:styleId="3F370810D61B4917955A9A3BCE7A3AA6">
    <w:name w:val="3F370810D61B4917955A9A3BCE7A3AA6"/>
  </w:style>
  <w:style w:type="paragraph" w:customStyle="1" w:styleId="F5FF5BAD13854E7198A9B92A226641D2">
    <w:name w:val="F5FF5BAD13854E7198A9B92A226641D2"/>
  </w:style>
  <w:style w:type="paragraph" w:customStyle="1" w:styleId="A23EFCC539DF4162AB047ADAE8A555F3">
    <w:name w:val="A23EFCC539DF4162AB047ADAE8A555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134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Bowen</dc:creator>
  <cp:keywords/>
  <dc:description/>
  <cp:lastModifiedBy>David Bowen</cp:lastModifiedBy>
  <cp:revision>19</cp:revision>
  <dcterms:created xsi:type="dcterms:W3CDTF">2017-07-27T18:20:00Z</dcterms:created>
  <dcterms:modified xsi:type="dcterms:W3CDTF">2017-08-24T20:10:00Z</dcterms:modified>
  <cp:category/>
</cp:coreProperties>
</file>